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6C9EFD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5D372FE" w14:textId="6E91CCD4" w:rsidR="007A0F44" w:rsidRPr="00565B06" w:rsidRDefault="00A73B99" w:rsidP="00174A87">
            <w:pPr>
              <w:pStyle w:val="a8"/>
            </w:pPr>
            <w:r>
              <w:t>XUN</w:t>
            </w:r>
          </w:p>
          <w:p w14:paraId="5BEF63FF" w14:textId="64BB2BA8" w:rsidR="007A0F44" w:rsidRPr="00565B06" w:rsidRDefault="00A73B99" w:rsidP="00174A87">
            <w:pPr>
              <w:pStyle w:val="af3"/>
            </w:pPr>
            <w:r>
              <w:t>TU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09DC12CB" w14:textId="36AC710D" w:rsidR="007A0F44" w:rsidRDefault="00000000" w:rsidP="00174A87">
            <w:pPr>
              <w:pStyle w:val="ContactInfo"/>
            </w:pPr>
            <w:sdt>
              <w:sdtPr>
                <w:rPr>
                  <w:rFonts w:hint="eastAsia"/>
                  <w:lang w:eastAsia="zh-CN"/>
                </w:rPr>
                <w:alias w:val="Enter address:"/>
                <w:tag w:val="Enter address:"/>
                <w:id w:val="-989020281"/>
                <w:placeholder>
                  <w:docPart w:val="BD940C25EED64A59A90F5FFD5725090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A73B99">
                  <w:rPr>
                    <w:rFonts w:hint="eastAsia"/>
                    <w:lang w:eastAsia="zh-CN"/>
                  </w:rPr>
                  <w:t>1863 Lake</w:t>
                </w:r>
                <w:r w:rsidR="00A73B99">
                  <w:t xml:space="preserve"> Lila Ln, Ann Arbor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C03C126" wp14:editId="4715BBD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E2216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AC9B176" w14:textId="7C2D999F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EAE9C8E4FF940E787A56B45BDA1A26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A73B99">
                  <w:t>734-</w:t>
                </w:r>
                <w:r w:rsidR="006B73C4">
                  <w:t>223</w:t>
                </w:r>
                <w:r w:rsidR="00A73B99">
                  <w:t>-</w:t>
                </w:r>
                <w:r w:rsidR="006B73C4">
                  <w:t>5341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7D37282" wp14:editId="75DCAB6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90892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6A9F328" w14:textId="688B6937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350CA5D83264FC69D74FF9925308DA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A73B99">
                  <w:t>txramsey@umich.edu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2DA9A2BC" wp14:editId="5FD4BED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A9CCD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0E1FF9A" w14:textId="01146654" w:rsidR="007A0F44" w:rsidRDefault="00000000" w:rsidP="00A73B99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E948E8FE79CD442FB0F581A1B529ADD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A73B99">
                  <w:t>Pursuing Master of Science in ECE</w:t>
                </w:r>
              </w:sdtContent>
            </w:sdt>
          </w:p>
          <w:p w14:paraId="39178805" w14:textId="34648EB2" w:rsidR="007A0F44" w:rsidRPr="00565B06" w:rsidRDefault="0000000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ACEB529ECB964138B08BD669D2E61C5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A73B99">
                  <w:t>University of Michigan, Ann Arbor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05EFF3A0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C023A7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BD88D8" wp14:editId="5F37674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DDE5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C8A6FCE" w14:textId="77777777" w:rsidR="000E24AC" w:rsidRPr="00565B06" w:rsidRDefault="00000000" w:rsidP="007850D1">
            <w:pPr>
              <w:pStyle w:val="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B11DA38C65F427E878BB9AC179CABF3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61620708" w14:textId="4854C61F" w:rsidR="00A77B4D" w:rsidRPr="00565B06" w:rsidRDefault="00A73B99" w:rsidP="007850D1">
      <w:r>
        <w:t>Participate the research lab</w:t>
      </w:r>
      <w:r w:rsidRPr="00A73B99">
        <w:t>.</w:t>
      </w:r>
      <w:r>
        <w:t xml:space="preserve"> Contribute my academic knowledge to design, test and deploy the algorithms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272647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8B4A9CF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B824ACA" wp14:editId="007C0E1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21699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5E30CE5" w14:textId="77777777" w:rsidR="00A77B4D" w:rsidRPr="00565B06" w:rsidRDefault="00000000" w:rsidP="002146F8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91FFBEC345B42F6B44CC3C7E3F09DCB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985EB33" w14:textId="77D4D570" w:rsidR="007C0E0E" w:rsidRPr="00565B06" w:rsidRDefault="00A73B99" w:rsidP="00B47E1E">
      <w:pPr>
        <w:pStyle w:val="2"/>
      </w:pPr>
      <w:r>
        <w:t>Ba</w:t>
      </w:r>
      <w:r w:rsidR="00096AC5">
        <w:t>chelor of Science</w:t>
      </w:r>
      <w:r w:rsidR="007C0E0E" w:rsidRPr="00565B06">
        <w:t xml:space="preserve"> | </w:t>
      </w:r>
      <w:r w:rsidR="00096AC5">
        <w:rPr>
          <w:rStyle w:val="af2"/>
        </w:rPr>
        <w:t>Shanghai Jiao Tong University</w:t>
      </w:r>
    </w:p>
    <w:p w14:paraId="619CCA8F" w14:textId="540C1A90" w:rsidR="007C0E0E" w:rsidRPr="00565B06" w:rsidRDefault="00096AC5" w:rsidP="004F199F">
      <w:pPr>
        <w:pStyle w:val="3"/>
      </w:pPr>
      <w:r>
        <w:t>09/2017</w:t>
      </w:r>
      <w:r w:rsidR="007C0E0E" w:rsidRPr="00565B06">
        <w:t xml:space="preserve"> – </w:t>
      </w:r>
      <w:r>
        <w:t>08/2021</w:t>
      </w:r>
    </w:p>
    <w:p w14:paraId="29908F84" w14:textId="00A64177" w:rsidR="00096AC5" w:rsidRDefault="00096AC5" w:rsidP="007850D1">
      <w:pPr>
        <w:rPr>
          <w:lang w:eastAsia="zh-CN"/>
        </w:rPr>
      </w:pPr>
      <w:r>
        <w:t>GPA: 3</w:t>
      </w:r>
      <w:r>
        <w:rPr>
          <w:rFonts w:hint="eastAsia"/>
          <w:lang w:eastAsia="zh-CN"/>
        </w:rPr>
        <w:t>.</w:t>
      </w:r>
      <w:r>
        <w:rPr>
          <w:lang w:eastAsia="zh-CN"/>
        </w:rPr>
        <w:t>73</w:t>
      </w:r>
    </w:p>
    <w:p w14:paraId="052A1B5F" w14:textId="47C6E90E" w:rsidR="00096AC5" w:rsidRDefault="00096AC5" w:rsidP="007850D1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wards: 1. </w:t>
      </w:r>
      <w:r w:rsidRPr="00096AC5">
        <w:rPr>
          <w:lang w:eastAsia="zh-CN"/>
        </w:rPr>
        <w:t>Silver award: 2021 Capstone Design Expo in Joint Institute in Summer</w:t>
      </w:r>
      <w:r>
        <w:rPr>
          <w:lang w:eastAsia="zh-CN"/>
        </w:rPr>
        <w:t xml:space="preserve"> 2. </w:t>
      </w:r>
      <w:r w:rsidRPr="00096AC5">
        <w:rPr>
          <w:lang w:eastAsia="zh-CN"/>
        </w:rPr>
        <w:t>Silver award: 2018 World University Student Physics Competition</w:t>
      </w:r>
      <w:r>
        <w:rPr>
          <w:lang w:eastAsia="zh-CN"/>
        </w:rPr>
        <w:t xml:space="preserve"> 3. </w:t>
      </w:r>
      <w:r w:rsidRPr="00096AC5">
        <w:rPr>
          <w:lang w:eastAsia="zh-CN"/>
        </w:rPr>
        <w:t>Scholarship: 2017 UM-SJTU Joint Institute Wu Jiong&amp;Sun Jie Scholarship</w:t>
      </w:r>
    </w:p>
    <w:p w14:paraId="1B247806" w14:textId="5DF93404" w:rsidR="00096AC5" w:rsidRPr="00565B06" w:rsidRDefault="00096AC5" w:rsidP="007850D1">
      <w:pPr>
        <w:rPr>
          <w:lang w:eastAsia="zh-CN"/>
        </w:rPr>
      </w:pPr>
      <w:r>
        <w:rPr>
          <w:lang w:eastAsia="zh-CN"/>
        </w:rPr>
        <w:t>Related Cour</w:t>
      </w:r>
      <w:r w:rsidR="00A2340A">
        <w:rPr>
          <w:lang w:eastAsia="zh-CN"/>
        </w:rPr>
        <w:t>s</w:t>
      </w:r>
      <w:r>
        <w:rPr>
          <w:lang w:eastAsia="zh-CN"/>
        </w:rPr>
        <w:t xml:space="preserve">ework: </w:t>
      </w:r>
      <w:r w:rsidRPr="00096AC5">
        <w:rPr>
          <w:lang w:eastAsia="zh-CN"/>
        </w:rPr>
        <w:t>Control Systems Analysis and Design</w:t>
      </w:r>
      <w:r>
        <w:rPr>
          <w:lang w:eastAsia="zh-CN"/>
        </w:rPr>
        <w:t xml:space="preserve">, </w:t>
      </w:r>
      <w:r w:rsidRPr="00096AC5">
        <w:rPr>
          <w:lang w:eastAsia="zh-CN"/>
        </w:rPr>
        <w:t>Probabilistic Methods in Engineering</w:t>
      </w:r>
      <w:r>
        <w:rPr>
          <w:lang w:eastAsia="zh-CN"/>
        </w:rPr>
        <w:t xml:space="preserve">, </w:t>
      </w:r>
      <w:r w:rsidRPr="00096AC5">
        <w:rPr>
          <w:lang w:eastAsia="zh-CN"/>
        </w:rPr>
        <w:t>Programming &amp; Elementary Data Structures</w:t>
      </w:r>
      <w:r>
        <w:rPr>
          <w:lang w:eastAsia="zh-CN"/>
        </w:rPr>
        <w:t xml:space="preserve">, </w:t>
      </w:r>
      <w:r w:rsidRPr="00096AC5">
        <w:rPr>
          <w:lang w:eastAsia="zh-CN"/>
        </w:rPr>
        <w:t>Discrete Mathematics</w:t>
      </w:r>
    </w:p>
    <w:p w14:paraId="2984EF20" w14:textId="6A099879" w:rsidR="007C0E0E" w:rsidRPr="00565B06" w:rsidRDefault="00096AC5" w:rsidP="00B47E1E">
      <w:pPr>
        <w:pStyle w:val="2"/>
      </w:pPr>
      <w:r>
        <w:t>Bachelor of Science</w:t>
      </w:r>
      <w:r w:rsidR="007C0E0E" w:rsidRPr="00565B06">
        <w:t xml:space="preserve"> | </w:t>
      </w:r>
      <w:r>
        <w:rPr>
          <w:rStyle w:val="af2"/>
        </w:rPr>
        <w:t xml:space="preserve">University of Michigan, Ann Arbor </w:t>
      </w:r>
    </w:p>
    <w:p w14:paraId="6BD65B8A" w14:textId="144DCE95" w:rsidR="007C0E0E" w:rsidRPr="00565B06" w:rsidRDefault="00A2340A" w:rsidP="004F199F">
      <w:pPr>
        <w:pStyle w:val="3"/>
      </w:pPr>
      <w:r>
        <w:t>09/2019</w:t>
      </w:r>
      <w:r w:rsidR="007C0E0E" w:rsidRPr="00565B06">
        <w:t xml:space="preserve"> – </w:t>
      </w:r>
      <w:r>
        <w:t>04/2021</w:t>
      </w:r>
    </w:p>
    <w:p w14:paraId="1982B0D3" w14:textId="6E1C2495" w:rsidR="007C0E0E" w:rsidRDefault="00A2340A" w:rsidP="007C0E0E">
      <w:r>
        <w:t>GPA: 3.74</w:t>
      </w:r>
    </w:p>
    <w:p w14:paraId="48B45E24" w14:textId="2B2B2FBC" w:rsidR="00A2340A" w:rsidRDefault="00A2340A" w:rsidP="007C0E0E">
      <w:pPr>
        <w:rPr>
          <w:lang w:eastAsia="zh-CN"/>
        </w:rPr>
      </w:pPr>
      <w:r>
        <w:rPr>
          <w:lang w:eastAsia="zh-CN"/>
        </w:rPr>
        <w:t>Honors: Magna Cum Laude in Bachelor of Science in Engineering</w:t>
      </w:r>
    </w:p>
    <w:p w14:paraId="32D3104C" w14:textId="427E6174" w:rsidR="00A2340A" w:rsidRDefault="00A2340A" w:rsidP="007C0E0E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elated Coursework: </w:t>
      </w:r>
      <w:r w:rsidRPr="00A2340A">
        <w:rPr>
          <w:lang w:eastAsia="zh-CN"/>
        </w:rPr>
        <w:t>Intro to Embedded System Design</w:t>
      </w:r>
      <w:r>
        <w:rPr>
          <w:lang w:eastAsia="zh-CN"/>
        </w:rPr>
        <w:t xml:space="preserve">, Computer Vision, Digital Integrated Circuits, Computer Architecture, </w:t>
      </w:r>
      <w:r w:rsidRPr="00A2340A">
        <w:rPr>
          <w:lang w:eastAsia="zh-CN"/>
        </w:rPr>
        <w:t>Logic Circuit Synthesis and Optimization</w:t>
      </w:r>
    </w:p>
    <w:p w14:paraId="529374B1" w14:textId="330D4EB7" w:rsidR="00A2340A" w:rsidRPr="00565B06" w:rsidRDefault="00A2340A" w:rsidP="00A2340A">
      <w:pPr>
        <w:pStyle w:val="2"/>
      </w:pPr>
      <w:r>
        <w:t>Master of Science</w:t>
      </w:r>
      <w:r w:rsidRPr="00565B06">
        <w:t xml:space="preserve"> | </w:t>
      </w:r>
      <w:r>
        <w:rPr>
          <w:rStyle w:val="af2"/>
        </w:rPr>
        <w:t xml:space="preserve">University of Michigan, Ann Arbor </w:t>
      </w:r>
    </w:p>
    <w:p w14:paraId="7DF096A5" w14:textId="566CA7A4" w:rsidR="00A2340A" w:rsidRPr="00565B06" w:rsidRDefault="00A2340A" w:rsidP="00A2340A">
      <w:pPr>
        <w:pStyle w:val="3"/>
      </w:pPr>
      <w:r>
        <w:t>09/20</w:t>
      </w:r>
      <w:r w:rsidR="00C04E8F">
        <w:t>21</w:t>
      </w:r>
      <w:r w:rsidRPr="00565B06">
        <w:t xml:space="preserve"> – </w:t>
      </w:r>
    </w:p>
    <w:p w14:paraId="11D02ACF" w14:textId="3D577BEA" w:rsidR="00A2340A" w:rsidRDefault="00A2340A" w:rsidP="00A2340A">
      <w:r>
        <w:t xml:space="preserve">GPA: </w:t>
      </w:r>
      <w:r w:rsidR="00C04E8F">
        <w:t>4.00</w:t>
      </w:r>
    </w:p>
    <w:p w14:paraId="7B6C3241" w14:textId="0727B1B8" w:rsidR="00A2340A" w:rsidRPr="00565B06" w:rsidRDefault="00A2340A" w:rsidP="00A2340A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elated Coursework:</w:t>
      </w:r>
      <w:r w:rsidR="00C04E8F">
        <w:rPr>
          <w:lang w:eastAsia="zh-CN"/>
        </w:rPr>
        <w:t xml:space="preserve"> Linear System Theory, Deep Learning method for Computer Vision, Robotics Kinematics, Mobile Robotics, Computational Methods in Data Science &amp; Machine Learning</w:t>
      </w:r>
    </w:p>
    <w:p w14:paraId="056D70F7" w14:textId="77777777" w:rsidR="00A2340A" w:rsidRPr="00A2340A" w:rsidRDefault="00A2340A" w:rsidP="007C0E0E">
      <w:pPr>
        <w:rPr>
          <w:lang w:eastAsia="zh-CN"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8BFCC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5C6538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362336" wp14:editId="61F19CB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2AE63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47E9FA8" w14:textId="77777777" w:rsidR="005E088C" w:rsidRPr="00565B06" w:rsidRDefault="00000000" w:rsidP="0004158B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7B277042D9640FBB696A9EC2CF008F6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111FD4A" w14:textId="472C79FD" w:rsidR="005E088C" w:rsidRPr="00565B06" w:rsidRDefault="00C04E8F" w:rsidP="00B47E1E">
      <w:pPr>
        <w:pStyle w:val="2"/>
      </w:pPr>
      <w:r>
        <w:t>Internship</w:t>
      </w:r>
      <w:r w:rsidR="005E088C" w:rsidRPr="00565B06">
        <w:t xml:space="preserve"> | </w:t>
      </w:r>
      <w:r w:rsidRPr="00C04E8F">
        <w:rPr>
          <w:bCs/>
          <w:i/>
          <w:iCs/>
          <w:color w:val="4C4C4C" w:themeColor="text2" w:themeTint="BF"/>
        </w:rPr>
        <w:t>Jiyan Information Technology</w:t>
      </w:r>
      <w:r w:rsidRPr="00C04E8F">
        <w:rPr>
          <w:iCs/>
          <w:color w:val="4C4C4C" w:themeColor="text2" w:themeTint="BF"/>
        </w:rPr>
        <w:t>, Shanghai</w:t>
      </w:r>
    </w:p>
    <w:p w14:paraId="4A2EC03F" w14:textId="79C9CCC4" w:rsidR="005E088C" w:rsidRPr="00565B06" w:rsidRDefault="00C04E8F" w:rsidP="004F199F">
      <w:pPr>
        <w:pStyle w:val="3"/>
      </w:pPr>
      <w:r>
        <w:t>10/2018</w:t>
      </w:r>
      <w:r w:rsidR="005E088C" w:rsidRPr="00565B06">
        <w:t xml:space="preserve"> – </w:t>
      </w:r>
      <w:r>
        <w:t>07/2019</w:t>
      </w:r>
    </w:p>
    <w:p w14:paraId="74822EE9" w14:textId="12E5D7B7" w:rsidR="00C04E8F" w:rsidRPr="00C04E8F" w:rsidRDefault="00C04E8F" w:rsidP="00C04E8F">
      <w:r w:rsidRPr="00C04E8F">
        <w:t xml:space="preserve">Helped to establish and manage the cafeteria </w:t>
      </w:r>
      <w:r>
        <w:t>takeaway</w:t>
      </w:r>
      <w:r w:rsidRPr="00C04E8F">
        <w:t xml:space="preserve"> group in the</w:t>
      </w:r>
    </w:p>
    <w:p w14:paraId="7E920BD9" w14:textId="7CB1D937" w:rsidR="005E088C" w:rsidRPr="00565B06" w:rsidRDefault="00C04E8F" w:rsidP="00C04E8F">
      <w:r w:rsidRPr="00C04E8F">
        <w:t>dormitory; supervise on the distribution</w:t>
      </w:r>
      <w:r w:rsidR="00CF76BD">
        <w:t xml:space="preserve">; </w:t>
      </w:r>
      <w:r>
        <w:t>communicate with the clients</w:t>
      </w:r>
      <w:r w:rsidR="00CF76BD">
        <w:t>;</w:t>
      </w:r>
    </w:p>
    <w:p w14:paraId="43DD714D" w14:textId="7E61A299" w:rsidR="005E088C" w:rsidRPr="00565B06" w:rsidRDefault="00CF76BD" w:rsidP="00B47E1E">
      <w:pPr>
        <w:pStyle w:val="2"/>
      </w:pPr>
      <w:r>
        <w:t>Investigator</w:t>
      </w:r>
      <w:r w:rsidR="005E088C" w:rsidRPr="00565B06">
        <w:t xml:space="preserve"> | </w:t>
      </w:r>
      <w:r w:rsidRPr="00CF76BD">
        <w:rPr>
          <w:bCs/>
          <w:i/>
          <w:iCs/>
          <w:color w:val="4C4C4C" w:themeColor="text2" w:themeTint="BF"/>
        </w:rPr>
        <w:t>Honor Council</w:t>
      </w:r>
      <w:r w:rsidRPr="00CF76BD">
        <w:rPr>
          <w:iCs/>
          <w:color w:val="4C4C4C" w:themeColor="text2" w:themeTint="BF"/>
        </w:rPr>
        <w:t>, UM -SJTU Joint Institute</w:t>
      </w:r>
    </w:p>
    <w:p w14:paraId="21507F5A" w14:textId="3F73A8DB" w:rsidR="005E088C" w:rsidRPr="00565B06" w:rsidRDefault="00CF76BD" w:rsidP="004F199F">
      <w:pPr>
        <w:pStyle w:val="3"/>
      </w:pPr>
      <w:r>
        <w:t>10/2018</w:t>
      </w:r>
      <w:r w:rsidR="005E088C" w:rsidRPr="00565B06">
        <w:t xml:space="preserve"> – </w:t>
      </w:r>
      <w:r>
        <w:t>07/2019</w:t>
      </w:r>
    </w:p>
    <w:p w14:paraId="28325426" w14:textId="02011833" w:rsidR="005E088C" w:rsidRDefault="00CF76BD" w:rsidP="005E088C">
      <w:r w:rsidRPr="00CF76BD">
        <w:t>Investigate and evaluate the potential violations of Honor Codes</w:t>
      </w:r>
      <w:r>
        <w:t>; communicate with the related people</w:t>
      </w:r>
    </w:p>
    <w:p w14:paraId="3DBEE2F0" w14:textId="0113DDD3" w:rsidR="00CF76BD" w:rsidRPr="00CF76BD" w:rsidRDefault="00CF76BD" w:rsidP="00CF76BD">
      <w:pPr>
        <w:pStyle w:val="2"/>
        <w:rPr>
          <w:bCs/>
          <w:color w:val="000000" w:themeColor="text1"/>
          <w:lang w:eastAsia="zh-CN"/>
        </w:rPr>
      </w:pPr>
      <w:r>
        <w:lastRenderedPageBreak/>
        <w:t>Grader</w:t>
      </w:r>
      <w:r w:rsidRPr="00565B06">
        <w:t xml:space="preserve"> | </w:t>
      </w:r>
      <w:r w:rsidRPr="00CF76BD">
        <w:rPr>
          <w:bCs/>
          <w:i/>
          <w:iCs/>
          <w:color w:val="4C4C4C" w:themeColor="text2" w:themeTint="BF"/>
        </w:rPr>
        <w:t>EECS 478 for Fall 2021</w:t>
      </w:r>
      <w:r>
        <w:rPr>
          <w:rFonts w:hint="eastAsia"/>
          <w:bCs/>
          <w:i/>
          <w:iCs/>
          <w:color w:val="4C4C4C" w:themeColor="text2" w:themeTint="BF"/>
          <w:lang w:eastAsia="zh-CN"/>
        </w:rPr>
        <w:t>,</w:t>
      </w:r>
      <w:r w:rsidRPr="00CF76BD">
        <w:rPr>
          <w:rFonts w:ascii="Tahoma" w:eastAsia="宋体" w:hAnsi="Tahoma" w:cs="Tahoma"/>
          <w:color w:val="202124"/>
          <w:sz w:val="19"/>
          <w:szCs w:val="19"/>
          <w:lang w:eastAsia="zh-CN"/>
        </w:rPr>
        <w:t xml:space="preserve"> </w:t>
      </w:r>
      <w:r w:rsidRPr="00CF76BD">
        <w:rPr>
          <w:bCs/>
          <w:color w:val="000000" w:themeColor="text1"/>
          <w:lang w:eastAsia="zh-CN"/>
        </w:rPr>
        <w:t>EECS - Computer Science Engineering</w:t>
      </w:r>
    </w:p>
    <w:p w14:paraId="5F14E87A" w14:textId="4850A48E" w:rsidR="00CF76BD" w:rsidRPr="00565B06" w:rsidRDefault="00CF76BD" w:rsidP="00CF76BD">
      <w:pPr>
        <w:pStyle w:val="3"/>
      </w:pPr>
      <w:r>
        <w:t>09/2021</w:t>
      </w:r>
      <w:r w:rsidRPr="00565B06">
        <w:t xml:space="preserve"> – </w:t>
      </w:r>
      <w:r>
        <w:t>12/2021</w:t>
      </w:r>
    </w:p>
    <w:p w14:paraId="4027819D" w14:textId="3550E2AD" w:rsidR="00CF76BD" w:rsidRDefault="00CF76BD" w:rsidP="00CF76BD">
      <w:r>
        <w:t xml:space="preserve">Grade the assignments and exams; communicate with students, GSI and professors about </w:t>
      </w:r>
      <w:r w:rsidR="00FD331E">
        <w:t xml:space="preserve">issues in solutions and the students’ performances; </w:t>
      </w:r>
    </w:p>
    <w:p w14:paraId="67565BA3" w14:textId="0A443695" w:rsidR="008B6861" w:rsidRPr="00CF76BD" w:rsidRDefault="008B6861" w:rsidP="008B6861">
      <w:pPr>
        <w:pStyle w:val="2"/>
        <w:rPr>
          <w:bCs/>
          <w:color w:val="000000" w:themeColor="text1"/>
          <w:lang w:eastAsia="zh-CN"/>
        </w:rPr>
      </w:pPr>
      <w:r>
        <w:t>R</w:t>
      </w:r>
      <w:r>
        <w:rPr>
          <w:rFonts w:hint="eastAsia"/>
          <w:lang w:eastAsia="zh-CN"/>
        </w:rPr>
        <w:t>es</w:t>
      </w:r>
      <w:r>
        <w:t>earch Assistant</w:t>
      </w:r>
      <w:r w:rsidRPr="00565B06">
        <w:t xml:space="preserve"> | </w:t>
      </w:r>
      <w:r>
        <w:rPr>
          <w:bCs/>
          <w:i/>
          <w:iCs/>
          <w:color w:val="4C4C4C" w:themeColor="text2" w:themeTint="BF"/>
        </w:rPr>
        <w:t>UM Ford Center for Autonomous Vehicles</w:t>
      </w:r>
      <w:r>
        <w:rPr>
          <w:rFonts w:hint="eastAsia"/>
          <w:bCs/>
          <w:i/>
          <w:iCs/>
          <w:color w:val="4C4C4C" w:themeColor="text2" w:themeTint="BF"/>
          <w:lang w:eastAsia="zh-CN"/>
        </w:rPr>
        <w:t>,</w:t>
      </w:r>
      <w:r w:rsidRPr="00CF76BD">
        <w:rPr>
          <w:rFonts w:ascii="Tahoma" w:eastAsia="宋体" w:hAnsi="Tahoma" w:cs="Tahoma"/>
          <w:color w:val="202124"/>
          <w:sz w:val="19"/>
          <w:szCs w:val="19"/>
          <w:lang w:eastAsia="zh-CN"/>
        </w:rPr>
        <w:t xml:space="preserve"> </w:t>
      </w:r>
      <w:r>
        <w:rPr>
          <w:bCs/>
          <w:color w:val="000000" w:themeColor="text1"/>
          <w:lang w:eastAsia="zh-CN"/>
        </w:rPr>
        <w:t>University of Michigan, Ann Arbor</w:t>
      </w:r>
    </w:p>
    <w:p w14:paraId="770678AB" w14:textId="201F313B" w:rsidR="008B6861" w:rsidRPr="00565B06" w:rsidRDefault="008B6861" w:rsidP="008B6861">
      <w:pPr>
        <w:pStyle w:val="3"/>
      </w:pPr>
      <w:r>
        <w:t>05/2021</w:t>
      </w:r>
      <w:r w:rsidRPr="00565B06">
        <w:t xml:space="preserve"> – </w:t>
      </w:r>
    </w:p>
    <w:p w14:paraId="7F0A006A" w14:textId="3574B5CD" w:rsidR="00CF76BD" w:rsidRDefault="008B6861" w:rsidP="005E088C">
      <w:r>
        <w:t xml:space="preserve">Participate in the project </w:t>
      </w:r>
      <w:r w:rsidR="00236CED">
        <w:t xml:space="preserve">to build a dataset where </w:t>
      </w:r>
      <w:r>
        <w:t xml:space="preserve">SLAM algorithms </w:t>
      </w:r>
      <w:r w:rsidR="00236CED">
        <w:t>can be tested and benchmarked</w:t>
      </w:r>
      <w:r>
        <w:t>. Help in collecting data, testing the proposed calibration methods, establishing the dataset and carrying out experiments with the existing SLAM algorithms;</w:t>
      </w:r>
    </w:p>
    <w:p w14:paraId="596F3DA8" w14:textId="77777777" w:rsidR="00DD7215" w:rsidRPr="00565B06" w:rsidRDefault="00DD7215" w:rsidP="00DD7215">
      <w:pPr>
        <w:jc w:val="both"/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8474E1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DD2EEFA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D1521FC" wp14:editId="7EC57D16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5B11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026B701" w14:textId="77777777" w:rsidR="00143224" w:rsidRPr="00565B06" w:rsidRDefault="00000000" w:rsidP="00AD6216">
            <w:pPr>
              <w:pStyle w:val="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BCBB3A38DEC4286A28877F053A49FDC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2208A58" w14:textId="77777777" w:rsidTr="00565B06">
        <w:tc>
          <w:tcPr>
            <w:tcW w:w="4320" w:type="dxa"/>
          </w:tcPr>
          <w:p w14:paraId="228BD96B" w14:textId="2BBB9A20" w:rsidR="00143224" w:rsidRPr="00565B06" w:rsidRDefault="008908CF" w:rsidP="00565B06">
            <w:pPr>
              <w:pStyle w:val="a0"/>
              <w:spacing w:after="80"/>
            </w:pPr>
            <w:r>
              <w:t>Programming Languages: C++, Python, Java, Julia, Verilog/SystemVerilog</w:t>
            </w:r>
          </w:p>
          <w:p w14:paraId="6A20AA85" w14:textId="773232CB" w:rsidR="00316CE4" w:rsidRPr="00565B06" w:rsidRDefault="008908CF" w:rsidP="00316CE4">
            <w:pPr>
              <w:pStyle w:val="a0"/>
              <w:spacing w:after="80"/>
            </w:pPr>
            <w:r>
              <w:t>Embedded System: Arduino, STM32</w:t>
            </w:r>
          </w:p>
        </w:tc>
        <w:tc>
          <w:tcPr>
            <w:tcW w:w="4320" w:type="dxa"/>
            <w:tcMar>
              <w:left w:w="576" w:type="dxa"/>
            </w:tcMar>
          </w:tcPr>
          <w:p w14:paraId="023AA98E" w14:textId="4002CC3D" w:rsidR="00143224" w:rsidRPr="00565B06" w:rsidRDefault="008908CF" w:rsidP="00565B06">
            <w:pPr>
              <w:pStyle w:val="a0"/>
              <w:spacing w:after="80"/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ngineering Software: Matlab, Mathematica, Cadence</w:t>
            </w:r>
            <w:r w:rsidR="00236CED">
              <w:rPr>
                <w:lang w:eastAsia="zh-CN"/>
              </w:rPr>
              <w:t>, Docker</w:t>
            </w:r>
          </w:p>
          <w:p w14:paraId="1F875C05" w14:textId="071BCB61" w:rsidR="00F904FC" w:rsidRPr="00565B06" w:rsidRDefault="008908CF" w:rsidP="00565B06">
            <w:pPr>
              <w:pStyle w:val="a0"/>
              <w:spacing w:after="80"/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 xml:space="preserve">eveloping Platform: Linux, Git, </w:t>
            </w:r>
            <w:r w:rsidR="006E5D1A">
              <w:rPr>
                <w:lang w:eastAsia="zh-CN"/>
              </w:rPr>
              <w:t>ROS, Pytorch</w:t>
            </w:r>
          </w:p>
          <w:p w14:paraId="26E1DE79" w14:textId="3C73AF27" w:rsidR="00DD7215" w:rsidRPr="00565B06" w:rsidRDefault="006E5D1A" w:rsidP="00DD7215">
            <w:pPr>
              <w:pStyle w:val="a0"/>
              <w:spacing w:after="80"/>
            </w:pPr>
            <w:r>
              <w:t>Language: English (TOEFL: 105+, GRE: quantitative: 169, qualitative: 155, Writing: 4.5</w:t>
            </w:r>
          </w:p>
        </w:tc>
      </w:tr>
    </w:tbl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20DB51F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682942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95CAC33" wp14:editId="7347206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1907D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803BA45" w14:textId="77777777" w:rsidR="00AC7C34" w:rsidRPr="00565B06" w:rsidRDefault="00000000" w:rsidP="00AD6216">
            <w:pPr>
              <w:pStyle w:val="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4BFDF76F07BE4D0B952FFC6B1E6B6845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7E666F49" w14:textId="12354C0D" w:rsidR="00DA32C6" w:rsidRDefault="006E5D1A" w:rsidP="00316CE4">
      <w:r>
        <w:t>I have always kept the enthusiasm in robotics and autonomous system. In my high school, I</w:t>
      </w:r>
      <w:r w:rsidR="00981B71">
        <w:t xml:space="preserve"> obtained the chance to attend the Information Technology Summer Camp held by Peking University. Also, to solidate my fundamentals in mathematics and physics, I attended National Mathematical Olympics Competition and won first prizes</w:t>
      </w:r>
      <w:r w:rsidR="00236CED">
        <w:t xml:space="preserve"> twice</w:t>
      </w:r>
      <w:r w:rsidR="00981B71">
        <w:t>.</w:t>
      </w:r>
    </w:p>
    <w:p w14:paraId="62EA27BF" w14:textId="0A1862F9" w:rsidR="007A0F44" w:rsidRDefault="00981B71" w:rsidP="00316CE4">
      <w:r>
        <w:t xml:space="preserve"> In my undergraduate years, apart from the diligent work in my course, I also </w:t>
      </w:r>
      <w:r w:rsidRPr="00981B71">
        <w:rPr>
          <w:rFonts w:hint="eastAsia"/>
        </w:rPr>
        <w:t>engaged in different extracurricular activities or contests</w:t>
      </w:r>
      <w:r w:rsidRPr="00981B71">
        <w:t xml:space="preserve"> to explore more in the related fields</w:t>
      </w:r>
      <w:r>
        <w:t xml:space="preserve">. I joined </w:t>
      </w:r>
      <w:r w:rsidRPr="00981B71">
        <w:rPr>
          <w:rFonts w:hint="eastAsia"/>
        </w:rPr>
        <w:t>in the college</w:t>
      </w:r>
      <w:r w:rsidRPr="00981B71">
        <w:t>’</w:t>
      </w:r>
      <w:r w:rsidRPr="00981B71">
        <w:rPr>
          <w:rFonts w:hint="eastAsia"/>
        </w:rPr>
        <w:t>s science and technology association organization</w:t>
      </w:r>
      <w:r>
        <w:t xml:space="preserve"> to communicate with other top students and improve myself. I also participated </w:t>
      </w:r>
      <w:r w:rsidRPr="00981B71">
        <w:rPr>
          <w:rFonts w:hint="eastAsia"/>
        </w:rPr>
        <w:t xml:space="preserve">Freshman </w:t>
      </w:r>
      <w:r w:rsidRPr="00981B71">
        <w:t>Robots</w:t>
      </w:r>
      <w:r w:rsidRPr="00981B71">
        <w:rPr>
          <w:rFonts w:hint="eastAsia"/>
        </w:rPr>
        <w:t xml:space="preserve"> Competition</w:t>
      </w:r>
      <w:r>
        <w:t xml:space="preserve"> and </w:t>
      </w:r>
      <w:r w:rsidRPr="00981B71">
        <w:t>2018 World University Student Physics Competition</w:t>
      </w:r>
      <w:r>
        <w:t xml:space="preserve"> to learn to apply theoretical knowledge in practice and carry out groupworks. </w:t>
      </w:r>
      <w:r w:rsidR="00DA32C6">
        <w:t>Besides, I seized the precious chance to attend the Industrial Exhibition held in Shanghai to learn about the latest progress and challenges in Industry</w:t>
      </w:r>
    </w:p>
    <w:p w14:paraId="64998DBF" w14:textId="74A5BB0F" w:rsidR="00DA32C6" w:rsidRDefault="00DA32C6" w:rsidP="00316CE4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fter being admitted as a master student in Rackham Graduate school, University of Michigan, I continued studying in related fields. I have joined Prof. </w:t>
      </w:r>
      <w:r w:rsidRPr="00DA32C6">
        <w:rPr>
          <w:lang w:eastAsia="zh-CN"/>
        </w:rPr>
        <w:t>Chinedum Okwudire</w:t>
      </w:r>
      <w:r>
        <w:rPr>
          <w:lang w:eastAsia="zh-CN"/>
        </w:rPr>
        <w:t xml:space="preserve"> research </w:t>
      </w:r>
      <w:r w:rsidR="00A01D5C">
        <w:rPr>
          <w:lang w:eastAsia="zh-CN"/>
        </w:rPr>
        <w:t>lab</w:t>
      </w:r>
      <w:r>
        <w:rPr>
          <w:lang w:eastAsia="zh-CN"/>
        </w:rPr>
        <w:t xml:space="preserve"> in studying </w:t>
      </w:r>
      <w:r w:rsidR="00A01D5C" w:rsidRPr="00A01D5C">
        <w:rPr>
          <w:lang w:eastAsia="zh-CN"/>
        </w:rPr>
        <w:t xml:space="preserve">Feedforward Tracking Control of Nonminimum Phase (NMP) Systems </w:t>
      </w:r>
      <w:r w:rsidR="00A01D5C">
        <w:rPr>
          <w:lang w:eastAsia="zh-CN"/>
        </w:rPr>
        <w:t>in 3D printing</w:t>
      </w:r>
      <w:r w:rsidR="00236CED">
        <w:rPr>
          <w:lang w:eastAsia="zh-CN"/>
        </w:rPr>
        <w:t xml:space="preserve">. In which I gained experience in doing research and applying the knowledge from class in practice. Currently, I am working as a research assistant in UM Ford Center for Autonomous Vehicles in helping the project Dataset for SLAM algorithms in Adverse Conditions. 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D331E" w:rsidRPr="00565B06" w14:paraId="1E9D4D7B" w14:textId="77777777" w:rsidTr="008D0A4E">
        <w:tc>
          <w:tcPr>
            <w:tcW w:w="725" w:type="dxa"/>
            <w:tcMar>
              <w:right w:w="216" w:type="dxa"/>
            </w:tcMar>
            <w:vAlign w:val="bottom"/>
          </w:tcPr>
          <w:p w14:paraId="69F819EA" w14:textId="77777777" w:rsidR="00FD331E" w:rsidRPr="00565B06" w:rsidRDefault="00FD331E" w:rsidP="008D0A4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C8C591" wp14:editId="5B50251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5DCE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yGqhAAAIV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YxYchqoQAACFeAAADgAAAAAAAAAAAAAAAAAuAgAAZHJz&#10;L2Uyb0RvYy54bWxQSwECLQAUAAYACAAAACEAGGrsh9kAAAADAQAADwAAAAAAAAAAAAAAAAAEEwAA&#10;ZHJzL2Rvd25yZXYueG1sUEsFBgAAAAAEAAQA8wAAAAo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0706D0" w14:textId="3824FF44" w:rsidR="00FD331E" w:rsidRPr="00565B06" w:rsidRDefault="00FD331E" w:rsidP="008D0A4E">
            <w:pPr>
              <w:pStyle w:val="1"/>
              <w:outlineLvl w:val="0"/>
            </w:pPr>
            <w:r>
              <w:t>PROJECTS</w:t>
            </w:r>
          </w:p>
        </w:tc>
      </w:tr>
    </w:tbl>
    <w:p w14:paraId="045C44D9" w14:textId="4A41DC43" w:rsidR="00236CED" w:rsidRDefault="00236CED" w:rsidP="00200E6A">
      <w:pPr>
        <w:pStyle w:val="affa"/>
        <w:numPr>
          <w:ilvl w:val="0"/>
          <w:numId w:val="17"/>
        </w:numPr>
        <w:ind w:firstLineChars="0"/>
      </w:pPr>
      <w:r>
        <w:rPr>
          <w:b/>
          <w:bCs/>
        </w:rPr>
        <w:t>Dataset for SLAM algorithms in Adverse Conditions</w:t>
      </w:r>
      <w:r w:rsidR="00C25FF2">
        <w:rPr>
          <w:b/>
          <w:bCs/>
        </w:rPr>
        <w:t xml:space="preserve"> (EECS 464, Hands-on Robotics)</w:t>
      </w:r>
      <w:r>
        <w:br/>
        <w:t xml:space="preserve">Description: </w:t>
      </w:r>
      <w:r w:rsidR="00C25FF2">
        <w:t>design a robot that can move to the specified locations automatically, while maintaining a laser along a constant direction</w:t>
      </w:r>
      <w:r w:rsidR="00C25FF2">
        <w:br/>
      </w:r>
      <w:r>
        <w:t xml:space="preserve">Role: </w:t>
      </w:r>
      <w:r w:rsidR="00200E6A">
        <w:t xml:space="preserve">help in </w:t>
      </w:r>
      <w:r w:rsidR="00C25FF2">
        <w:t>designing the particle filter and sensing algorithms</w:t>
      </w:r>
    </w:p>
    <w:p w14:paraId="5BDB1699" w14:textId="600801E0" w:rsidR="00C25FF2" w:rsidRPr="00236CED" w:rsidRDefault="00C25FF2" w:rsidP="00C25FF2">
      <w:pPr>
        <w:pStyle w:val="affa"/>
        <w:numPr>
          <w:ilvl w:val="0"/>
          <w:numId w:val="17"/>
        </w:numPr>
        <w:ind w:firstLineChars="0"/>
      </w:pPr>
      <w:r>
        <w:rPr>
          <w:b/>
          <w:bCs/>
        </w:rPr>
        <w:lastRenderedPageBreak/>
        <w:t>Dataset for SLAM algorithms in Adverse Conditions</w:t>
      </w:r>
      <w:r>
        <w:rPr>
          <w:b/>
          <w:bCs/>
        </w:rPr>
        <w:t xml:space="preserve"> (EECS 464, Hands-on Robotics)</w:t>
      </w:r>
      <w:r>
        <w:br/>
        <w:t xml:space="preserve">Description: </w:t>
      </w:r>
      <w:r>
        <w:t>build up a robot to complete a figure-eight track, without using any fully rotating part</w:t>
      </w:r>
      <w:r>
        <w:br/>
        <w:t xml:space="preserve">Role: </w:t>
      </w:r>
      <w:r>
        <w:t xml:space="preserve">mechanics design; controlling programs design; </w:t>
      </w:r>
    </w:p>
    <w:p w14:paraId="2C267ECC" w14:textId="3FCFE861" w:rsidR="00C25FF2" w:rsidRPr="00236CED" w:rsidRDefault="00C25FF2" w:rsidP="00C25FF2">
      <w:pPr>
        <w:pStyle w:val="affa"/>
        <w:numPr>
          <w:ilvl w:val="0"/>
          <w:numId w:val="17"/>
        </w:numPr>
        <w:ind w:firstLineChars="0"/>
      </w:pPr>
      <w:r>
        <w:rPr>
          <w:b/>
          <w:bCs/>
        </w:rPr>
        <w:t>Dataset for SLAM algorithms in Adverse Conditions</w:t>
      </w:r>
      <w:r>
        <w:br/>
        <w:t xml:space="preserve">Description: establish a sample dataset with images in various weather conditions, including rainy, foggy and etc; publish the dataset so that people could test their SLAM algorithms on it; also obtain some reference results using our own developed methods; </w:t>
      </w:r>
      <w:r>
        <w:br/>
        <w:t xml:space="preserve">Role: help in collecting the data; test the calibration methods and </w:t>
      </w:r>
      <w:r>
        <w:t>write documentations</w:t>
      </w:r>
      <w:r>
        <w:t xml:space="preserve">; test several existing SLAM algorithms and evaluate the performance; </w:t>
      </w:r>
    </w:p>
    <w:p w14:paraId="13B21B2A" w14:textId="2D8B806F" w:rsidR="00FD331E" w:rsidRDefault="00A01D5C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b/>
          <w:bCs/>
        </w:rPr>
        <w:t>Improvement on ORB-SLAM2 Pipeline using Deep Learning Method (EECS 568/ROB 530, Mobile Robotics)</w:t>
      </w:r>
      <w:r w:rsidR="00C13C0D">
        <w:br/>
        <w:t xml:space="preserve">Description: try to improve the old, useful SLAM algorithm called ORB-SLAM2 </w:t>
      </w:r>
      <w:r w:rsidR="00C13C0D">
        <w:rPr>
          <w:rFonts w:hint="eastAsia"/>
          <w:lang w:eastAsia="zh-CN"/>
        </w:rPr>
        <w:t>with</w:t>
      </w:r>
      <w:r w:rsidR="00C13C0D">
        <w:t xml:space="preserve"> several Deep Learning techniques</w:t>
      </w:r>
      <w:r w:rsidR="00C13C0D">
        <w:br/>
        <w:t>Role: improvement on image processing in Loop Closing component</w:t>
      </w:r>
      <w:r w:rsidR="00200E6A">
        <w:t>; develop a new Loop Closing method to equip with our own front-end;</w:t>
      </w:r>
    </w:p>
    <w:p w14:paraId="2E1B69B8" w14:textId="24780C5D" w:rsidR="00A01D5C" w:rsidRDefault="00A01D5C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rFonts w:hint="eastAsia"/>
          <w:b/>
          <w:bCs/>
          <w:lang w:eastAsia="zh-CN"/>
        </w:rPr>
        <w:t>F</w:t>
      </w:r>
      <w:r w:rsidRPr="001F28D5">
        <w:rPr>
          <w:b/>
          <w:bCs/>
          <w:lang w:eastAsia="zh-CN"/>
        </w:rPr>
        <w:t>eedforward Tracking Control of Nonminimum Phase Systems using Filtered Basis Function</w:t>
      </w:r>
      <w:r w:rsidR="00C13C0D" w:rsidRPr="001F28D5">
        <w:rPr>
          <w:b/>
          <w:bCs/>
          <w:lang w:eastAsia="zh-CN"/>
        </w:rPr>
        <w:t xml:space="preserve"> </w:t>
      </w:r>
      <w:r w:rsidRPr="001F28D5">
        <w:rPr>
          <w:b/>
          <w:bCs/>
          <w:lang w:eastAsia="zh-CN"/>
        </w:rPr>
        <w:t>(Prof. Chinedum Okwudire’s lab)</w:t>
      </w:r>
      <w:r w:rsidR="00C13C0D">
        <w:rPr>
          <w:lang w:eastAsia="zh-CN"/>
        </w:rPr>
        <w:br/>
        <w:t>Description: reduce the errors in 3D printing under a high speed by designing a feedforward controller using the developed Filter Basis Function method; extend the method to nonlinear system</w:t>
      </w:r>
      <w:r w:rsidR="00C13C0D">
        <w:rPr>
          <w:lang w:eastAsia="zh-CN"/>
        </w:rPr>
        <w:br/>
        <w:t>Role: design and evaluate the techniques to apply the method to nonlinear systems</w:t>
      </w:r>
    </w:p>
    <w:p w14:paraId="28756589" w14:textId="31B61D9F" w:rsidR="00A01D5C" w:rsidRDefault="00A01D5C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b/>
          <w:bCs/>
          <w:lang w:eastAsia="zh-CN"/>
        </w:rPr>
        <w:t xml:space="preserve">BuilderX Excavator </w:t>
      </w:r>
      <w:r w:rsidR="009C3FC8" w:rsidRPr="001F28D5">
        <w:rPr>
          <w:b/>
          <w:bCs/>
          <w:lang w:eastAsia="zh-CN"/>
        </w:rPr>
        <w:t xml:space="preserve">Prototype </w:t>
      </w:r>
      <w:r w:rsidRPr="001F28D5">
        <w:rPr>
          <w:b/>
          <w:bCs/>
          <w:lang w:eastAsia="zh-CN"/>
        </w:rPr>
        <w:t>with Autonomous Obstacle Avoidance</w:t>
      </w:r>
      <w:r w:rsidR="004B0B0E" w:rsidRPr="001F28D5">
        <w:rPr>
          <w:b/>
          <w:bCs/>
          <w:lang w:eastAsia="zh-CN"/>
        </w:rPr>
        <w:t xml:space="preserve"> (VE 450, Capstone Design Project)</w:t>
      </w:r>
      <w:r w:rsidR="009C3FC8">
        <w:rPr>
          <w:lang w:eastAsia="zh-CN"/>
        </w:rPr>
        <w:br/>
        <w:t>Description: develop ideas based on an excavator prototype provided by BuilderX corp. about how to avoid the obstacle in the path automatically, using cameras</w:t>
      </w:r>
      <w:r w:rsidR="009C3FC8">
        <w:rPr>
          <w:lang w:eastAsia="zh-CN"/>
        </w:rPr>
        <w:br/>
        <w:t xml:space="preserve">Role: robotics arm control; sensor deployments and noise filtering; motion planning algorithm development; </w:t>
      </w:r>
    </w:p>
    <w:p w14:paraId="62F3C82A" w14:textId="6B275BE1" w:rsidR="00A01D5C" w:rsidRDefault="00A01D5C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rFonts w:hint="eastAsia"/>
          <w:b/>
          <w:bCs/>
          <w:lang w:eastAsia="zh-CN"/>
        </w:rPr>
        <w:t>P</w:t>
      </w:r>
      <w:r w:rsidRPr="001F28D5">
        <w:rPr>
          <w:b/>
          <w:bCs/>
          <w:lang w:eastAsia="zh-CN"/>
        </w:rPr>
        <w:t xml:space="preserve">6 Style </w:t>
      </w:r>
      <w:r w:rsidR="004B0B0E" w:rsidRPr="001F28D5">
        <w:rPr>
          <w:b/>
          <w:bCs/>
          <w:lang w:eastAsia="zh-CN"/>
        </w:rPr>
        <w:t>Out-of-Order Instruction Processor (EECS 470, Computer Architecture, Capstone Design Project)</w:t>
      </w:r>
      <w:r w:rsidR="009C3FC8">
        <w:rPr>
          <w:lang w:eastAsia="zh-CN"/>
        </w:rPr>
        <w:br/>
        <w:t>Description: develop a P6-sytle Out-of-Order instruction processor that can work correctly and efficiently on the provided programs</w:t>
      </w:r>
      <w:r w:rsidR="009C3FC8">
        <w:rPr>
          <w:lang w:eastAsia="zh-CN"/>
        </w:rPr>
        <w:br/>
        <w:t>Role: benchmarking; design and test caches and other memory I/O parts;</w:t>
      </w:r>
    </w:p>
    <w:p w14:paraId="0FED5F2F" w14:textId="347904C6" w:rsidR="004B0B0E" w:rsidRDefault="004B0B0E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rFonts w:hint="eastAsia"/>
          <w:b/>
          <w:bCs/>
          <w:lang w:eastAsia="zh-CN"/>
        </w:rPr>
        <w:t>I</w:t>
      </w:r>
      <w:r w:rsidRPr="001F28D5">
        <w:rPr>
          <w:b/>
          <w:bCs/>
          <w:lang w:eastAsia="zh-CN"/>
        </w:rPr>
        <w:t>mproved AlexNet on Human Facial Expression Classification Task (EECS 442, Intro to Computer Vision)</w:t>
      </w:r>
      <w:r w:rsidR="009C3FC8">
        <w:rPr>
          <w:lang w:eastAsia="zh-CN"/>
        </w:rPr>
        <w:br/>
        <w:t xml:space="preserve">Description: develop a </w:t>
      </w:r>
      <w:r w:rsidR="001F28D5">
        <w:rPr>
          <w:lang w:eastAsia="zh-CN"/>
        </w:rPr>
        <w:t>program using Alexnet to detect the human facial expression intelligently</w:t>
      </w:r>
      <w:r w:rsidR="001F28D5">
        <w:rPr>
          <w:lang w:eastAsia="zh-CN"/>
        </w:rPr>
        <w:br/>
        <w:t>Role: design and build the networks</w:t>
      </w:r>
    </w:p>
    <w:p w14:paraId="3B4D2941" w14:textId="262B8E03" w:rsidR="004B0B0E" w:rsidRDefault="004B0B0E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b/>
          <w:bCs/>
          <w:lang w:eastAsia="zh-CN"/>
        </w:rPr>
        <w:t xml:space="preserve">Mobile Car with autonomous Obstacle Avoidance and Phototaxi using STM32 (EECS 373, </w:t>
      </w:r>
      <w:r w:rsidR="00C13C0D" w:rsidRPr="001F28D5">
        <w:rPr>
          <w:b/>
          <w:bCs/>
          <w:lang w:eastAsia="zh-CN"/>
        </w:rPr>
        <w:t>Intro to Embedded System)</w:t>
      </w:r>
      <w:r w:rsidR="001F28D5">
        <w:rPr>
          <w:lang w:eastAsia="zh-CN"/>
        </w:rPr>
        <w:br/>
        <w:t>Description: develop a model car that can trace the light source and go there without colliding with the obstacle on the path</w:t>
      </w:r>
      <w:r w:rsidR="001F28D5">
        <w:rPr>
          <w:lang w:eastAsia="zh-CN"/>
        </w:rPr>
        <w:br/>
        <w:t>Role: develop the control programs on the board and test</w:t>
      </w:r>
    </w:p>
    <w:p w14:paraId="04AF4D67" w14:textId="04D2FAE4" w:rsidR="004B0B0E" w:rsidRPr="00565B06" w:rsidRDefault="00C13C0D" w:rsidP="00FD331E">
      <w:pPr>
        <w:pStyle w:val="affa"/>
        <w:numPr>
          <w:ilvl w:val="0"/>
          <w:numId w:val="17"/>
        </w:numPr>
        <w:ind w:firstLineChars="0"/>
      </w:pPr>
      <w:r w:rsidRPr="001F28D5">
        <w:rPr>
          <w:b/>
          <w:bCs/>
          <w:lang w:eastAsia="zh-CN"/>
        </w:rPr>
        <w:t>Multi-functional Baby Stroller (VG 100, Intro to Engineering)</w:t>
      </w:r>
      <w:r w:rsidR="001F28D5">
        <w:rPr>
          <w:lang w:eastAsia="zh-CN"/>
        </w:rPr>
        <w:br/>
        <w:t xml:space="preserve">Description: develop a baby stroller with several extra useful features, such as automatic balancing on the slope, automatically closing the cloak and etc. </w:t>
      </w:r>
      <w:r w:rsidR="001F28D5">
        <w:rPr>
          <w:lang w:eastAsia="zh-CN"/>
        </w:rPr>
        <w:br/>
        <w:t>Role: develop methods and algorithms in automatic balancing</w:t>
      </w:r>
    </w:p>
    <w:p w14:paraId="247FD9ED" w14:textId="6D5DED48" w:rsidR="00FD331E" w:rsidRPr="00565B06" w:rsidRDefault="00FD331E" w:rsidP="00316CE4"/>
    <w:sectPr w:rsidR="00FD331E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3547" w14:textId="77777777" w:rsidR="00D12B58" w:rsidRDefault="00D12B58" w:rsidP="00F534FB">
      <w:pPr>
        <w:spacing w:after="0"/>
      </w:pPr>
      <w:r>
        <w:separator/>
      </w:r>
    </w:p>
  </w:endnote>
  <w:endnote w:type="continuationSeparator" w:id="0">
    <w:p w14:paraId="23A95A97" w14:textId="77777777" w:rsidR="00D12B58" w:rsidRDefault="00D12B5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0D6FC" w14:textId="77777777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C142" w14:textId="77777777" w:rsidR="00D12B58" w:rsidRDefault="00D12B58" w:rsidP="00F534FB">
      <w:pPr>
        <w:spacing w:after="0"/>
      </w:pPr>
      <w:r>
        <w:separator/>
      </w:r>
    </w:p>
  </w:footnote>
  <w:footnote w:type="continuationSeparator" w:id="0">
    <w:p w14:paraId="545E4A0C" w14:textId="77777777" w:rsidR="00D12B58" w:rsidRDefault="00D12B5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870B" w14:textId="77777777" w:rsidR="005324B1" w:rsidRDefault="005324B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1D5750" wp14:editId="60AB713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59EC47" id="Rectangle 1" o:spid="_x0000_s1026" alt="&quot;&quot;" style="position:absolute;left:0;text-align:left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B05846"/>
    <w:multiLevelType w:val="hybridMultilevel"/>
    <w:tmpl w:val="25D857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0CFB"/>
    <w:multiLevelType w:val="hybridMultilevel"/>
    <w:tmpl w:val="41585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0762347">
    <w:abstractNumId w:val="9"/>
  </w:num>
  <w:num w:numId="2" w16cid:durableId="840268535">
    <w:abstractNumId w:val="9"/>
    <w:lvlOverride w:ilvl="0">
      <w:startOverride w:val="1"/>
    </w:lvlOverride>
  </w:num>
  <w:num w:numId="3" w16cid:durableId="1952591581">
    <w:abstractNumId w:val="10"/>
  </w:num>
  <w:num w:numId="4" w16cid:durableId="959460770">
    <w:abstractNumId w:val="14"/>
  </w:num>
  <w:num w:numId="5" w16cid:durableId="293564222">
    <w:abstractNumId w:val="8"/>
  </w:num>
  <w:num w:numId="6" w16cid:durableId="357659011">
    <w:abstractNumId w:val="7"/>
  </w:num>
  <w:num w:numId="7" w16cid:durableId="109322758">
    <w:abstractNumId w:val="6"/>
  </w:num>
  <w:num w:numId="8" w16cid:durableId="187764596">
    <w:abstractNumId w:val="5"/>
  </w:num>
  <w:num w:numId="9" w16cid:durableId="1448886183">
    <w:abstractNumId w:val="4"/>
  </w:num>
  <w:num w:numId="10" w16cid:durableId="172841888">
    <w:abstractNumId w:val="3"/>
  </w:num>
  <w:num w:numId="11" w16cid:durableId="1058362549">
    <w:abstractNumId w:val="2"/>
  </w:num>
  <w:num w:numId="12" w16cid:durableId="1862888636">
    <w:abstractNumId w:val="1"/>
  </w:num>
  <w:num w:numId="13" w16cid:durableId="832525080">
    <w:abstractNumId w:val="0"/>
  </w:num>
  <w:num w:numId="14" w16cid:durableId="296110252">
    <w:abstractNumId w:val="13"/>
  </w:num>
  <w:num w:numId="15" w16cid:durableId="628710296">
    <w:abstractNumId w:val="11"/>
  </w:num>
  <w:num w:numId="16" w16cid:durableId="952711170">
    <w:abstractNumId w:val="15"/>
  </w:num>
  <w:num w:numId="17" w16cid:durableId="819732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9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96AC5"/>
    <w:rsid w:val="000A0229"/>
    <w:rsid w:val="000B41F0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28D5"/>
    <w:rsid w:val="00200E6A"/>
    <w:rsid w:val="0020735F"/>
    <w:rsid w:val="002146F8"/>
    <w:rsid w:val="00215593"/>
    <w:rsid w:val="00217917"/>
    <w:rsid w:val="00236CED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0B0E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37C6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3C4"/>
    <w:rsid w:val="006D65F8"/>
    <w:rsid w:val="006E5D1A"/>
    <w:rsid w:val="006F4D23"/>
    <w:rsid w:val="00713402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5DEC"/>
    <w:rsid w:val="00867081"/>
    <w:rsid w:val="008908CF"/>
    <w:rsid w:val="008978E8"/>
    <w:rsid w:val="008A02C4"/>
    <w:rsid w:val="008A49A0"/>
    <w:rsid w:val="008A6538"/>
    <w:rsid w:val="008B6861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81B71"/>
    <w:rsid w:val="009918BB"/>
    <w:rsid w:val="009931F7"/>
    <w:rsid w:val="00994768"/>
    <w:rsid w:val="009A3F4C"/>
    <w:rsid w:val="009B4952"/>
    <w:rsid w:val="009C3FC8"/>
    <w:rsid w:val="009C63EE"/>
    <w:rsid w:val="009D0878"/>
    <w:rsid w:val="009D449D"/>
    <w:rsid w:val="009E62E6"/>
    <w:rsid w:val="009E65EC"/>
    <w:rsid w:val="009F2058"/>
    <w:rsid w:val="009F391D"/>
    <w:rsid w:val="00A01D5C"/>
    <w:rsid w:val="00A1144C"/>
    <w:rsid w:val="00A1329C"/>
    <w:rsid w:val="00A1652C"/>
    <w:rsid w:val="00A2340A"/>
    <w:rsid w:val="00A25023"/>
    <w:rsid w:val="00A2760D"/>
    <w:rsid w:val="00A42CE4"/>
    <w:rsid w:val="00A56B81"/>
    <w:rsid w:val="00A6314E"/>
    <w:rsid w:val="00A73B99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4E8F"/>
    <w:rsid w:val="00C13C0D"/>
    <w:rsid w:val="00C25FF2"/>
    <w:rsid w:val="00C3233C"/>
    <w:rsid w:val="00C3763A"/>
    <w:rsid w:val="00C54167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76BD"/>
    <w:rsid w:val="00D046EF"/>
    <w:rsid w:val="00D12B58"/>
    <w:rsid w:val="00D22E33"/>
    <w:rsid w:val="00D24FA7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32C6"/>
    <w:rsid w:val="00DB0B61"/>
    <w:rsid w:val="00DD2D34"/>
    <w:rsid w:val="00DD467E"/>
    <w:rsid w:val="00DD7215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6A6A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1834"/>
    <w:rsid w:val="00F935BF"/>
    <w:rsid w:val="00F94EB5"/>
    <w:rsid w:val="00FA4359"/>
    <w:rsid w:val="00FA4C84"/>
    <w:rsid w:val="00FB0F18"/>
    <w:rsid w:val="00FD331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7C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宏文本 字符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标题 字符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页眉 字符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页脚 字符"/>
    <w:basedOn w:val="a2"/>
    <w:link w:val="af"/>
    <w:uiPriority w:val="99"/>
    <w:rsid w:val="00297ED0"/>
  </w:style>
  <w:style w:type="character" w:customStyle="1" w:styleId="20">
    <w:name w:val="标题 2 字符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标题 1 字符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1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2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3">
    <w:name w:val="Subtitle"/>
    <w:basedOn w:val="a1"/>
    <w:link w:val="af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af4">
    <w:name w:val="副标题 字符"/>
    <w:basedOn w:val="a2"/>
    <w:link w:val="af3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5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6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7">
    <w:name w:val="Intense Quote"/>
    <w:basedOn w:val="a1"/>
    <w:next w:val="a1"/>
    <w:link w:val="af8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8">
    <w:name w:val="明显引用 字符"/>
    <w:basedOn w:val="a2"/>
    <w:link w:val="af7"/>
    <w:uiPriority w:val="30"/>
    <w:semiHidden/>
    <w:rsid w:val="00581515"/>
    <w:rPr>
      <w:i/>
      <w:iCs/>
      <w:color w:val="77448B" w:themeColor="accent1"/>
    </w:rPr>
  </w:style>
  <w:style w:type="paragraph" w:styleId="af9">
    <w:name w:val="Quote"/>
    <w:basedOn w:val="a1"/>
    <w:next w:val="a1"/>
    <w:link w:val="afa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2"/>
    <w:link w:val="af9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标题 8 字符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b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581515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581515"/>
    <w:rPr>
      <w:szCs w:val="20"/>
    </w:rPr>
  </w:style>
  <w:style w:type="character" w:customStyle="1" w:styleId="afe">
    <w:name w:val="批注文字 字符"/>
    <w:basedOn w:val="a2"/>
    <w:link w:val="afd"/>
    <w:uiPriority w:val="99"/>
    <w:semiHidden/>
    <w:rsid w:val="00581515"/>
    <w:rPr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581515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581515"/>
    <w:rPr>
      <w:szCs w:val="20"/>
    </w:rPr>
  </w:style>
  <w:style w:type="paragraph" w:styleId="aff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5">
    <w:name w:val="脚注文本 字符"/>
    <w:basedOn w:val="a2"/>
    <w:link w:val="aff4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7">
    <w:name w:val="纯文本 字符"/>
    <w:basedOn w:val="a2"/>
    <w:link w:val="aff6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f8">
    <w:name w:val="annotation subject"/>
    <w:basedOn w:val="afd"/>
    <w:next w:val="afd"/>
    <w:link w:val="aff9"/>
    <w:uiPriority w:val="99"/>
    <w:semiHidden/>
    <w:unhideWhenUsed/>
    <w:rsid w:val="001B720C"/>
    <w:rPr>
      <w:b/>
      <w:bCs/>
    </w:rPr>
  </w:style>
  <w:style w:type="character" w:customStyle="1" w:styleId="aff9">
    <w:name w:val="批注主题 字符"/>
    <w:basedOn w:val="afe"/>
    <w:link w:val="aff8"/>
    <w:uiPriority w:val="99"/>
    <w:semiHidden/>
    <w:rsid w:val="001B720C"/>
    <w:rPr>
      <w:b/>
      <w:bCs/>
      <w:szCs w:val="20"/>
    </w:rPr>
  </w:style>
  <w:style w:type="paragraph" w:styleId="affa">
    <w:name w:val="List Paragraph"/>
    <w:basedOn w:val="a1"/>
    <w:uiPriority w:val="34"/>
    <w:unhideWhenUsed/>
    <w:rsid w:val="00FD3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n%20Tu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940C25EED64A59A90F5FFD57250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514E72-DCDD-43A6-B730-26E54E2C0044}"/>
      </w:docPartPr>
      <w:docPartBody>
        <w:p w:rsidR="00D6091B" w:rsidRDefault="002E02EF">
          <w:pPr>
            <w:pStyle w:val="BD940C25EED64A59A90F5FFD5725090E"/>
          </w:pPr>
          <w:r w:rsidRPr="009D0878">
            <w:t>Address</w:t>
          </w:r>
        </w:p>
      </w:docPartBody>
    </w:docPart>
    <w:docPart>
      <w:docPartPr>
        <w:name w:val="CEAE9C8E4FF940E787A56B45BDA1A2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A76F5-16F5-4841-AF71-225EB14B9A34}"/>
      </w:docPartPr>
      <w:docPartBody>
        <w:p w:rsidR="00D6091B" w:rsidRDefault="002E02EF">
          <w:pPr>
            <w:pStyle w:val="CEAE9C8E4FF940E787A56B45BDA1A26B"/>
          </w:pPr>
          <w:r w:rsidRPr="009D0878">
            <w:t>Phone</w:t>
          </w:r>
        </w:p>
      </w:docPartBody>
    </w:docPart>
    <w:docPart>
      <w:docPartPr>
        <w:name w:val="9350CA5D83264FC69D74FF9925308D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BADDC-294A-4B08-828B-807648554A40}"/>
      </w:docPartPr>
      <w:docPartBody>
        <w:p w:rsidR="00D6091B" w:rsidRDefault="002E02EF">
          <w:pPr>
            <w:pStyle w:val="9350CA5D83264FC69D74FF9925308DAF"/>
          </w:pPr>
          <w:r w:rsidRPr="009D0878">
            <w:t>Email</w:t>
          </w:r>
        </w:p>
      </w:docPartBody>
    </w:docPart>
    <w:docPart>
      <w:docPartPr>
        <w:name w:val="E948E8FE79CD442FB0F581A1B529AD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ACD1A3-DE2C-402C-9526-4A008462F020}"/>
      </w:docPartPr>
      <w:docPartBody>
        <w:p w:rsidR="00D6091B" w:rsidRDefault="002E02EF">
          <w:pPr>
            <w:pStyle w:val="E948E8FE79CD442FB0F581A1B529ADD6"/>
          </w:pPr>
          <w:r w:rsidRPr="009D0878">
            <w:t>LinkedIn Profile</w:t>
          </w:r>
        </w:p>
      </w:docPartBody>
    </w:docPart>
    <w:docPart>
      <w:docPartPr>
        <w:name w:val="ACEB529ECB964138B08BD669D2E61C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20C0A7-E864-48EA-9330-7FA80CF14061}"/>
      </w:docPartPr>
      <w:docPartBody>
        <w:p w:rsidR="00D6091B" w:rsidRDefault="002E02EF">
          <w:pPr>
            <w:pStyle w:val="ACEB529ECB964138B08BD669D2E61C59"/>
          </w:pPr>
          <w:r w:rsidRPr="009D0878">
            <w:t>Twitter/Blog/Portfolio</w:t>
          </w:r>
        </w:p>
      </w:docPartBody>
    </w:docPart>
    <w:docPart>
      <w:docPartPr>
        <w:name w:val="DB11DA38C65F427E878BB9AC179CAB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F2BE2E-37AF-4380-939E-EADAE38D1281}"/>
      </w:docPartPr>
      <w:docPartBody>
        <w:p w:rsidR="00D6091B" w:rsidRDefault="002E02EF">
          <w:pPr>
            <w:pStyle w:val="DB11DA38C65F427E878BB9AC179CABF3"/>
          </w:pPr>
          <w:r w:rsidRPr="00D85CA4">
            <w:t>Objective</w:t>
          </w:r>
        </w:p>
      </w:docPartBody>
    </w:docPart>
    <w:docPart>
      <w:docPartPr>
        <w:name w:val="E91FFBEC345B42F6B44CC3C7E3F09D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E28D1F-EE7C-4413-8AC1-350DD99EFB71}"/>
      </w:docPartPr>
      <w:docPartBody>
        <w:p w:rsidR="00D6091B" w:rsidRDefault="002E02EF">
          <w:pPr>
            <w:pStyle w:val="E91FFBEC345B42F6B44CC3C7E3F09DCB"/>
          </w:pPr>
          <w:r w:rsidRPr="00565B06">
            <w:t>Education</w:t>
          </w:r>
        </w:p>
      </w:docPartBody>
    </w:docPart>
    <w:docPart>
      <w:docPartPr>
        <w:name w:val="57B277042D9640FBB696A9EC2CF008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368E49-1380-40C8-B1ED-C302415F5777}"/>
      </w:docPartPr>
      <w:docPartBody>
        <w:p w:rsidR="00D6091B" w:rsidRDefault="002E02EF">
          <w:pPr>
            <w:pStyle w:val="57B277042D9640FBB696A9EC2CF008F6"/>
          </w:pPr>
          <w:r w:rsidRPr="00565B06">
            <w:t>Experience</w:t>
          </w:r>
        </w:p>
      </w:docPartBody>
    </w:docPart>
    <w:docPart>
      <w:docPartPr>
        <w:name w:val="9BCBB3A38DEC4286A28877F053A49F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A70B5B-D762-4640-A833-E70622AC4845}"/>
      </w:docPartPr>
      <w:docPartBody>
        <w:p w:rsidR="00D6091B" w:rsidRDefault="002E02EF">
          <w:pPr>
            <w:pStyle w:val="9BCBB3A38DEC4286A28877F053A49FDC"/>
          </w:pPr>
          <w:r w:rsidRPr="00565B06">
            <w:t>Skills</w:t>
          </w:r>
        </w:p>
      </w:docPartBody>
    </w:docPart>
    <w:docPart>
      <w:docPartPr>
        <w:name w:val="4BFDF76F07BE4D0B952FFC6B1E6B68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201371-BE0A-4369-91D3-4DAB2C7125C7}"/>
      </w:docPartPr>
      <w:docPartBody>
        <w:p w:rsidR="00D6091B" w:rsidRDefault="002E02EF">
          <w:pPr>
            <w:pStyle w:val="4BFDF76F07BE4D0B952FFC6B1E6B684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8"/>
    <w:rsid w:val="00046487"/>
    <w:rsid w:val="001304FA"/>
    <w:rsid w:val="002A1772"/>
    <w:rsid w:val="002E02EF"/>
    <w:rsid w:val="00301BF7"/>
    <w:rsid w:val="003936B8"/>
    <w:rsid w:val="0060642E"/>
    <w:rsid w:val="00A41DBC"/>
    <w:rsid w:val="00D6091B"/>
    <w:rsid w:val="00F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940C25EED64A59A90F5FFD5725090E">
    <w:name w:val="BD940C25EED64A59A90F5FFD5725090E"/>
    <w:pPr>
      <w:widowControl w:val="0"/>
      <w:jc w:val="both"/>
    </w:pPr>
  </w:style>
  <w:style w:type="paragraph" w:customStyle="1" w:styleId="CEAE9C8E4FF940E787A56B45BDA1A26B">
    <w:name w:val="CEAE9C8E4FF940E787A56B45BDA1A26B"/>
    <w:pPr>
      <w:widowControl w:val="0"/>
      <w:jc w:val="both"/>
    </w:pPr>
  </w:style>
  <w:style w:type="paragraph" w:customStyle="1" w:styleId="9350CA5D83264FC69D74FF9925308DAF">
    <w:name w:val="9350CA5D83264FC69D74FF9925308DAF"/>
    <w:pPr>
      <w:widowControl w:val="0"/>
      <w:jc w:val="both"/>
    </w:pPr>
  </w:style>
  <w:style w:type="paragraph" w:customStyle="1" w:styleId="E948E8FE79CD442FB0F581A1B529ADD6">
    <w:name w:val="E948E8FE79CD442FB0F581A1B529ADD6"/>
    <w:pPr>
      <w:widowControl w:val="0"/>
      <w:jc w:val="both"/>
    </w:pPr>
  </w:style>
  <w:style w:type="paragraph" w:customStyle="1" w:styleId="ACEB529ECB964138B08BD669D2E61C59">
    <w:name w:val="ACEB529ECB964138B08BD669D2E61C59"/>
    <w:pPr>
      <w:widowControl w:val="0"/>
      <w:jc w:val="both"/>
    </w:pPr>
  </w:style>
  <w:style w:type="paragraph" w:customStyle="1" w:styleId="DB11DA38C65F427E878BB9AC179CABF3">
    <w:name w:val="DB11DA38C65F427E878BB9AC179CABF3"/>
    <w:pPr>
      <w:widowControl w:val="0"/>
      <w:jc w:val="both"/>
    </w:pPr>
  </w:style>
  <w:style w:type="paragraph" w:customStyle="1" w:styleId="E91FFBEC345B42F6B44CC3C7E3F09DCB">
    <w:name w:val="E91FFBEC345B42F6B44CC3C7E3F09DCB"/>
    <w:pPr>
      <w:widowControl w:val="0"/>
      <w:jc w:val="both"/>
    </w:pPr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7B277042D9640FBB696A9EC2CF008F6">
    <w:name w:val="57B277042D9640FBB696A9EC2CF008F6"/>
    <w:pPr>
      <w:widowControl w:val="0"/>
      <w:jc w:val="both"/>
    </w:pPr>
  </w:style>
  <w:style w:type="paragraph" w:customStyle="1" w:styleId="9BCBB3A38DEC4286A28877F053A49FDC">
    <w:name w:val="9BCBB3A38DEC4286A28877F053A49FDC"/>
    <w:pPr>
      <w:widowControl w:val="0"/>
      <w:jc w:val="both"/>
    </w:pPr>
  </w:style>
  <w:style w:type="paragraph" w:customStyle="1" w:styleId="4BFDF76F07BE4D0B952FFC6B1E6B6845">
    <w:name w:val="4BFDF76F07BE4D0B952FFC6B1E6B68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1863 Lake Lila Ln, Ann Arbor</CompanyAddress>
  <CompanyPhone>734-223-5341</CompanyPhone>
  <CompanyFax/>
  <CompanyEmail>txramsey@umich.edu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3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Pursuing Master of Science in ECE</cp:keywords>
  <dc:description/>
  <cp:lastModifiedBy/>
  <cp:revision>1</cp:revision>
  <dcterms:created xsi:type="dcterms:W3CDTF">2022-04-04T20:54:00Z</dcterms:created>
  <dcterms:modified xsi:type="dcterms:W3CDTF">2022-10-28T20:01:00Z</dcterms:modified>
  <cp:category/>
  <cp:contentStatus>University of Michigan, Ann Arbor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